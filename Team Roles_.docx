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spacing w:line="240" w:lineRule="auto"/>
        <w:ind w:right="144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</w:t>
      </w:r>
      <w:commentRangeStart w:id="0"/>
      <w:commentRangeStart w:id="1"/>
      <w:r w:rsidDel="00000000" w:rsidR="00000000" w:rsidRPr="00000000">
        <w:rPr>
          <w:rFonts w:ascii="Calibri" w:cs="Calibri" w:eastAsia="Calibri" w:hAnsi="Calibri"/>
          <w:rtl w:val="0"/>
        </w:rPr>
        <w:t xml:space="preserve">eam Leads: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Manager: Alex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Responsible for ensuring communication between sub-teams and coordinating team efforts.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Financial Officer: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Responsible for organization and documentation of expenses, quotes, requests for funds, as well as matching funds.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Safety officer: Weldon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Responsible for ensuring all team members are abiding by relevant safety measures and PSU safety policy.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Solid Modeling Lead: Alex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Responsible for delegation, coordination, and approval of solid-modeling related tasks.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Documentation Lead: Chris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Responsible for delegation, coordination, and organization of documentation efforts, delegation of research.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 Lead: Neil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Responsible for delegation, coordination, and approval of FEA-related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Design Lead: Alex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Responsible for delegation, coordination, and approval of design tasks. Responsible for communicating current design objectives to team.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PSAS Liaison: Chris, Alex, Francesca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Responsible for maintaining an active line of communication between the team and relevant PSAS parties.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Manufacturing Lead: Francesca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Responsible for coordinating and delegating layup and molding tasks. Responsible for communication with manufacturing vendors.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Materials Lead: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Chris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Responsible for material selection and communication with vendors. Responsible for keeping stock of layup materials.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Lead: Russell 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Responsible for designing, coordinating and logging all tests, and ensuring that test procedures are followed.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Leads: 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Responsible for communicating their current status and objectives to the team manager as needed. Responsible for communicating any resource use/requests and expenditures to the Financial Officer in a timely manner.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Sub-Teams and tasks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Solid Modeling: Alex, Russell, Francesca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 caps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center" w:pos="4320"/>
          <w:tab w:val="right" w:pos="8640"/>
        </w:tabs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Dimensioning and Tolerancing: Chris, Weldon</w:t>
      </w:r>
    </w:p>
    <w:p w:rsidR="00000000" w:rsidDel="00000000" w:rsidP="00000000" w:rsidRDefault="00000000" w:rsidRPr="00000000">
      <w:pPr>
        <w:numPr>
          <w:ilvl w:val="1"/>
          <w:numId w:val="2"/>
        </w:numPr>
        <w:tabs>
          <w:tab w:val="center" w:pos="4320"/>
          <w:tab w:val="right" w:pos="8640"/>
        </w:tabs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Tolerancing on anything we need machined</w:t>
      </w:r>
    </w:p>
    <w:p w:rsidR="00000000" w:rsidDel="00000000" w:rsidP="00000000" w:rsidRDefault="00000000" w:rsidRPr="00000000">
      <w:pPr>
        <w:numPr>
          <w:ilvl w:val="1"/>
          <w:numId w:val="2"/>
        </w:numPr>
        <w:tabs>
          <w:tab w:val="center" w:pos="4320"/>
          <w:tab w:val="right" w:pos="8640"/>
        </w:tabs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center" w:pos="4320"/>
          <w:tab w:val="right" w:pos="8640"/>
        </w:tabs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Documentation: Francesca, Chris</w:t>
      </w:r>
    </w:p>
    <w:p w:rsidR="00000000" w:rsidDel="00000000" w:rsidP="00000000" w:rsidRDefault="00000000" w:rsidRPr="00000000">
      <w:pPr>
        <w:numPr>
          <w:ilvl w:val="1"/>
          <w:numId w:val="2"/>
        </w:numPr>
        <w:tabs>
          <w:tab w:val="center" w:pos="4320"/>
          <w:tab w:val="right" w:pos="8640"/>
        </w:tabs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Meeting notes</w:t>
      </w:r>
    </w:p>
    <w:p w:rsidR="00000000" w:rsidDel="00000000" w:rsidP="00000000" w:rsidRDefault="00000000" w:rsidRPr="00000000">
      <w:pPr>
        <w:numPr>
          <w:ilvl w:val="1"/>
          <w:numId w:val="2"/>
        </w:numPr>
        <w:tabs>
          <w:tab w:val="center" w:pos="4320"/>
          <w:tab w:val="right" w:pos="8640"/>
        </w:tabs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Upkeep of google drive and github</w:t>
      </w:r>
    </w:p>
    <w:p w:rsidR="00000000" w:rsidDel="00000000" w:rsidP="00000000" w:rsidRDefault="00000000" w:rsidRPr="00000000">
      <w:pPr>
        <w:numPr>
          <w:ilvl w:val="1"/>
          <w:numId w:val="2"/>
        </w:numPr>
        <w:tabs>
          <w:tab w:val="center" w:pos="4320"/>
          <w:tab w:val="right" w:pos="8640"/>
        </w:tabs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Compilation and presentation of DATA collected</w:t>
      </w:r>
    </w:p>
    <w:p w:rsidR="00000000" w:rsidDel="00000000" w:rsidP="00000000" w:rsidRDefault="00000000" w:rsidRPr="00000000">
      <w:pPr>
        <w:numPr>
          <w:ilvl w:val="1"/>
          <w:numId w:val="2"/>
        </w:numPr>
        <w:tabs>
          <w:tab w:val="center" w:pos="4320"/>
          <w:tab w:val="right" w:pos="8640"/>
        </w:tabs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center" w:pos="4320"/>
          <w:tab w:val="right" w:pos="8640"/>
        </w:tabs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 Thermal Analysis: Neil, Francesca, Alex,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Weldon?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2"/>
        </w:numPr>
        <w:tabs>
          <w:tab w:val="center" w:pos="4320"/>
          <w:tab w:val="right" w:pos="8640"/>
        </w:tabs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Aluminum ring heat transfer analysis (heating/cooling processes)</w:t>
      </w:r>
    </w:p>
    <w:p w:rsidR="00000000" w:rsidDel="00000000" w:rsidP="00000000" w:rsidRDefault="00000000" w:rsidRPr="00000000">
      <w:pPr>
        <w:numPr>
          <w:ilvl w:val="1"/>
          <w:numId w:val="2"/>
        </w:numPr>
        <w:tabs>
          <w:tab w:val="center" w:pos="4320"/>
          <w:tab w:val="right" w:pos="8640"/>
        </w:tabs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Carbon fiber heat transfer analysis (heating/cooling processes)</w:t>
      </w:r>
    </w:p>
    <w:p w:rsidR="00000000" w:rsidDel="00000000" w:rsidP="00000000" w:rsidRDefault="00000000" w:rsidRPr="00000000">
      <w:pPr>
        <w:numPr>
          <w:ilvl w:val="1"/>
          <w:numId w:val="2"/>
        </w:numPr>
        <w:tabs>
          <w:tab w:val="center" w:pos="4320"/>
          <w:tab w:val="right" w:pos="8640"/>
        </w:tabs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Combined interface heat transfer analysis</w:t>
      </w:r>
    </w:p>
    <w:p w:rsidR="00000000" w:rsidDel="00000000" w:rsidP="00000000" w:rsidRDefault="00000000" w:rsidRPr="00000000">
      <w:pPr>
        <w:numPr>
          <w:ilvl w:val="1"/>
          <w:numId w:val="2"/>
        </w:numPr>
        <w:tabs>
          <w:tab w:val="center" w:pos="4320"/>
          <w:tab w:val="right" w:pos="8640"/>
        </w:tabs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Repeat with pressure loading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center" w:pos="4320"/>
          <w:tab w:val="right" w:pos="8640"/>
        </w:tabs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Vendor point of contact (material selection, accounting): Alex, Neil, Chris, Francesca</w:t>
      </w:r>
    </w:p>
    <w:p w:rsidR="00000000" w:rsidDel="00000000" w:rsidP="00000000" w:rsidRDefault="00000000" w:rsidRPr="00000000">
      <w:pPr>
        <w:numPr>
          <w:ilvl w:val="1"/>
          <w:numId w:val="2"/>
        </w:numPr>
        <w:tabs>
          <w:tab w:val="center" w:pos="4320"/>
          <w:tab w:val="right" w:pos="8640"/>
        </w:tabs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center" w:pos="4320"/>
          <w:tab w:val="right" w:pos="8640"/>
        </w:tabs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Layup Manufacturing: Alex, Neil, Chris, Weldon, Francesca, Russell</w:t>
      </w:r>
    </w:p>
    <w:p w:rsidR="00000000" w:rsidDel="00000000" w:rsidP="00000000" w:rsidRDefault="00000000" w:rsidRPr="00000000">
      <w:pPr>
        <w:numPr>
          <w:ilvl w:val="1"/>
          <w:numId w:val="2"/>
        </w:numPr>
        <w:tabs>
          <w:tab w:val="center" w:pos="4320"/>
          <w:tab w:val="right" w:pos="8640"/>
        </w:tabs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center" w:pos="4320"/>
          <w:tab w:val="right" w:pos="8640"/>
        </w:tabs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Experimental design:  ​Alex,​ ​Neil,​ ​Chris,​ ​Weldon,​ ​Francesca,​ ​Russell </w:t>
      </w:r>
    </w:p>
    <w:p w:rsidR="00000000" w:rsidDel="00000000" w:rsidP="00000000" w:rsidRDefault="00000000" w:rsidRPr="00000000">
      <w:pPr>
        <w:numPr>
          <w:ilvl w:val="1"/>
          <w:numId w:val="2"/>
        </w:numPr>
        <w:tabs>
          <w:tab w:val="center" w:pos="4320"/>
          <w:tab w:val="right" w:pos="8640"/>
        </w:tabs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Safety: Alex, Neil, Chris, Weldon, Francesca, Russell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sectPr>
      <w:headerReference r:id="rId6" w:type="default"/>
      <w:pgSz w:h="15840" w:w="12240"/>
      <w:pgMar w:bottom="1440" w:top="1440" w:left="1080" w:right="1080" w:header="0"/>
      <w:pgNumType w:start="1"/>
      <w:cols w:equalWidth="0" w:num="1">
        <w:col w:space="0" w:w="10080"/>
      </w:cols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Francesca Frattaroli" w:id="0" w:date="2017-02-03T02:19:1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I'm just going to fill in the blanks, just in case people don't add their name in time. We can change leads later.</w:t>
      </w:r>
    </w:p>
  </w:comment>
  <w:comment w:author="Francesca Frattaroli" w:id="1" w:date="2017-02-03T02:19:1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Freezing it as it is. Will be on printout. we can discuss roles during our meeting with Jiao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right="1170"/>
      <w:contextualSpacing w:val="0"/>
      <w:jc w:val="center"/>
    </w:pPr>
    <w:r w:rsidDel="00000000" w:rsidR="00000000" w:rsidRPr="00000000">
      <w:rPr>
        <w:rtl w:val="0"/>
      </w:rPr>
      <w:t xml:space="preserve">PSAS Tank Capstone Team</w:t>
      <w:tab/>
      <w:t xml:space="preserve">Preliminary Team Roles as of 2017-02-02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